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5023D" w14:textId="77777777" w:rsidR="00AD78DB" w:rsidRDefault="00AD78DB" w:rsidP="00AD78DB">
      <w:pPr>
        <w:spacing w:after="0"/>
        <w:jc w:val="center"/>
        <w:rPr>
          <w:rFonts w:ascii="Comic Sans MS" w:hAnsi="Comic Sans MS"/>
          <w:b/>
        </w:rPr>
      </w:pPr>
    </w:p>
    <w:p w14:paraId="42D5023F" w14:textId="3048311F" w:rsidR="00AD78DB" w:rsidRDefault="005F0FCC" w:rsidP="00AD78DB">
      <w:pPr>
        <w:spacing w:after="0"/>
        <w:jc w:val="center"/>
        <w:rPr>
          <w:rFonts w:ascii="Comic Sans MS" w:hAnsi="Comic Sans MS"/>
          <w:b/>
        </w:rPr>
      </w:pPr>
      <w:r>
        <w:rPr>
          <w:rFonts w:ascii="Comic Sans MS" w:hAnsi="Comic Sans MS"/>
          <w:b/>
          <w:noProof/>
        </w:rPr>
        <w:drawing>
          <wp:inline distT="0" distB="0" distL="0" distR="0" wp14:anchorId="5C91328C" wp14:editId="53BA683C">
            <wp:extent cx="1552575" cy="1748667"/>
            <wp:effectExtent l="190500" t="190500" r="180975" b="194945"/>
            <wp:docPr id="3" name="Imagen 3" descr="Una mujer con una camisa azu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Una mujer con una camisa azul&#10;&#10;Descripción generada automáticament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96" t="13338" r="4742" b="17116"/>
                    <a:stretch/>
                  </pic:blipFill>
                  <pic:spPr bwMode="auto">
                    <a:xfrm>
                      <a:off x="0" y="0"/>
                      <a:ext cx="1565614" cy="17633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ECC262" w14:textId="77777777" w:rsidR="00F97B87" w:rsidRDefault="00F97B87" w:rsidP="005F0FCC">
      <w:pPr>
        <w:spacing w:after="0"/>
        <w:rPr>
          <w:rFonts w:ascii="Comic Sans MS" w:hAnsi="Comic Sans MS"/>
          <w:b/>
          <w:sz w:val="24"/>
          <w:szCs w:val="24"/>
        </w:rPr>
      </w:pPr>
    </w:p>
    <w:p w14:paraId="42D50241" w14:textId="1F0E2BF7" w:rsidR="00EF45AC" w:rsidRPr="001772AE" w:rsidRDefault="005F0FCC" w:rsidP="00AD78DB">
      <w:pPr>
        <w:spacing w:after="0"/>
        <w:jc w:val="center"/>
        <w:rPr>
          <w:rFonts w:ascii="Comic Sans MS" w:hAnsi="Comic Sans MS"/>
          <w:b/>
          <w:sz w:val="24"/>
          <w:szCs w:val="24"/>
        </w:rPr>
      </w:pPr>
      <w:r w:rsidRPr="001772AE">
        <w:rPr>
          <w:rFonts w:ascii="Comic Sans MS" w:hAnsi="Comic Sans MS"/>
          <w:b/>
          <w:sz w:val="24"/>
          <w:szCs w:val="24"/>
        </w:rPr>
        <w:t>DATOS PERSONALES</w:t>
      </w:r>
    </w:p>
    <w:p w14:paraId="42D50242" w14:textId="77777777" w:rsidR="00AD78DB" w:rsidRPr="00AD78DB" w:rsidRDefault="00AD78DB" w:rsidP="00AD78DB">
      <w:pPr>
        <w:spacing w:after="0"/>
        <w:jc w:val="center"/>
        <w:rPr>
          <w:rFonts w:ascii="Comic Sans MS" w:hAnsi="Comic Sans MS"/>
          <w:b/>
        </w:rPr>
      </w:pPr>
    </w:p>
    <w:p w14:paraId="42D50243" w14:textId="77777777" w:rsidR="00AD78DB" w:rsidRDefault="00EF45AC" w:rsidP="00AD78DB">
      <w:pPr>
        <w:spacing w:after="0"/>
        <w:jc w:val="both"/>
        <w:rPr>
          <w:rFonts w:ascii="Comic Sans MS" w:hAnsi="Comic Sans MS"/>
          <w:b/>
        </w:rPr>
      </w:pPr>
      <w:r w:rsidRPr="00AD78DB">
        <w:rPr>
          <w:rFonts w:ascii="Comic Sans MS" w:hAnsi="Comic Sans MS"/>
          <w:b/>
        </w:rPr>
        <w:t xml:space="preserve">NOMBRE: </w:t>
      </w:r>
    </w:p>
    <w:p w14:paraId="42D50244" w14:textId="69FEDF44" w:rsidR="00AD78DB" w:rsidRPr="00AD78DB" w:rsidRDefault="00B55E34" w:rsidP="00AD78DB">
      <w:pPr>
        <w:spacing w:after="0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Villamar Piloso Dayana Lisseth </w:t>
      </w:r>
    </w:p>
    <w:p w14:paraId="42D50245" w14:textId="77777777" w:rsidR="00AD78DB" w:rsidRDefault="00EF45AC" w:rsidP="00AD78DB">
      <w:pPr>
        <w:spacing w:after="0"/>
        <w:jc w:val="both"/>
        <w:rPr>
          <w:rFonts w:ascii="Comic Sans MS" w:hAnsi="Comic Sans MS"/>
          <w:b/>
        </w:rPr>
      </w:pPr>
      <w:r w:rsidRPr="00AD78DB">
        <w:rPr>
          <w:rFonts w:ascii="Comic Sans MS" w:hAnsi="Comic Sans MS"/>
          <w:b/>
        </w:rPr>
        <w:t xml:space="preserve">IDENTIFICACION: </w:t>
      </w:r>
    </w:p>
    <w:p w14:paraId="42D50246" w14:textId="6DD0EF8C" w:rsidR="00AD78DB" w:rsidRPr="00AD78DB" w:rsidRDefault="00EB7DAD" w:rsidP="00AD78DB">
      <w:pPr>
        <w:spacing w:after="0"/>
        <w:jc w:val="both"/>
        <w:rPr>
          <w:rFonts w:ascii="Comic Sans MS" w:hAnsi="Comic Sans MS"/>
        </w:rPr>
      </w:pPr>
      <w:r w:rsidRPr="00AD78DB">
        <w:rPr>
          <w:rFonts w:ascii="Comic Sans MS" w:hAnsi="Comic Sans MS"/>
        </w:rPr>
        <w:t xml:space="preserve">Cl. </w:t>
      </w:r>
      <w:bookmarkStart w:id="0" w:name="_Hlk75289155"/>
      <w:r w:rsidR="00B55E34">
        <w:rPr>
          <w:rFonts w:ascii="Comic Sans MS" w:hAnsi="Comic Sans MS"/>
        </w:rPr>
        <w:t>1314844406</w:t>
      </w:r>
      <w:bookmarkEnd w:id="0"/>
    </w:p>
    <w:p w14:paraId="42D50247" w14:textId="77777777" w:rsidR="00AD78DB" w:rsidRDefault="00EF45AC" w:rsidP="00AD78DB">
      <w:pPr>
        <w:spacing w:after="0"/>
        <w:jc w:val="both"/>
        <w:rPr>
          <w:rFonts w:ascii="Comic Sans MS" w:hAnsi="Comic Sans MS"/>
          <w:b/>
        </w:rPr>
      </w:pPr>
      <w:r w:rsidRPr="00AD78DB">
        <w:rPr>
          <w:rFonts w:ascii="Comic Sans MS" w:hAnsi="Comic Sans MS"/>
          <w:b/>
        </w:rPr>
        <w:t xml:space="preserve">FECHA DE NACIMIENTO: </w:t>
      </w:r>
    </w:p>
    <w:p w14:paraId="42D50248" w14:textId="13A9034A" w:rsidR="00AD78DB" w:rsidRPr="00AD78DB" w:rsidRDefault="00B55E34" w:rsidP="00AD78DB">
      <w:pPr>
        <w:spacing w:after="0"/>
        <w:jc w:val="both"/>
        <w:rPr>
          <w:rFonts w:ascii="Comic Sans MS" w:hAnsi="Comic Sans MS"/>
        </w:rPr>
      </w:pPr>
      <w:r>
        <w:rPr>
          <w:rFonts w:ascii="Comic Sans MS" w:hAnsi="Comic Sans MS"/>
        </w:rPr>
        <w:t>11</w:t>
      </w:r>
      <w:r w:rsidR="00EB7DAD" w:rsidRPr="00AD78DB">
        <w:rPr>
          <w:rFonts w:ascii="Comic Sans MS" w:hAnsi="Comic Sans MS"/>
        </w:rPr>
        <w:t xml:space="preserve"> de agosto del 2000</w:t>
      </w:r>
    </w:p>
    <w:p w14:paraId="42D50249" w14:textId="77777777" w:rsidR="00AD78DB" w:rsidRDefault="00EF45AC" w:rsidP="00AD78DB">
      <w:pPr>
        <w:spacing w:after="0"/>
        <w:jc w:val="both"/>
        <w:rPr>
          <w:rFonts w:ascii="Comic Sans MS" w:hAnsi="Comic Sans MS"/>
        </w:rPr>
      </w:pPr>
      <w:r w:rsidRPr="00AD78DB">
        <w:rPr>
          <w:rFonts w:ascii="Comic Sans MS" w:hAnsi="Comic Sans MS"/>
          <w:b/>
        </w:rPr>
        <w:t>ESTADO CIVIL</w:t>
      </w:r>
      <w:r w:rsidRPr="00AD78DB">
        <w:rPr>
          <w:rFonts w:ascii="Comic Sans MS" w:hAnsi="Comic Sans MS"/>
        </w:rPr>
        <w:t xml:space="preserve">: </w:t>
      </w:r>
    </w:p>
    <w:p w14:paraId="42D5024A" w14:textId="77777777" w:rsidR="00AD78DB" w:rsidRPr="00AD78DB" w:rsidRDefault="00EB7DAD" w:rsidP="00AD78DB">
      <w:pPr>
        <w:spacing w:after="0"/>
        <w:jc w:val="both"/>
        <w:rPr>
          <w:rFonts w:ascii="Comic Sans MS" w:hAnsi="Comic Sans MS"/>
        </w:rPr>
      </w:pPr>
      <w:r w:rsidRPr="00AD78DB">
        <w:rPr>
          <w:rFonts w:ascii="Comic Sans MS" w:hAnsi="Comic Sans MS"/>
        </w:rPr>
        <w:t>Soltera</w:t>
      </w:r>
    </w:p>
    <w:p w14:paraId="42D5024B" w14:textId="77777777" w:rsidR="00AD78DB" w:rsidRDefault="00EF45AC" w:rsidP="00AD78DB">
      <w:pPr>
        <w:spacing w:after="0"/>
        <w:jc w:val="both"/>
        <w:rPr>
          <w:rFonts w:ascii="Comic Sans MS" w:hAnsi="Comic Sans MS"/>
        </w:rPr>
      </w:pPr>
      <w:r w:rsidRPr="00AD78DB">
        <w:rPr>
          <w:rFonts w:ascii="Comic Sans MS" w:hAnsi="Comic Sans MS"/>
          <w:b/>
        </w:rPr>
        <w:t>DOMICILIO:</w:t>
      </w:r>
      <w:r w:rsidRPr="00AD78DB">
        <w:rPr>
          <w:rFonts w:ascii="Comic Sans MS" w:hAnsi="Comic Sans MS"/>
        </w:rPr>
        <w:t xml:space="preserve"> </w:t>
      </w:r>
    </w:p>
    <w:p w14:paraId="562C499E" w14:textId="494F79EC" w:rsidR="00E074D6" w:rsidRPr="00AD78DB" w:rsidRDefault="00AD78DB" w:rsidP="00AD78DB">
      <w:pPr>
        <w:spacing w:after="0"/>
        <w:jc w:val="both"/>
        <w:rPr>
          <w:rFonts w:ascii="Comic Sans MS" w:hAnsi="Comic Sans MS"/>
        </w:rPr>
      </w:pPr>
      <w:r w:rsidRPr="00AD78DB">
        <w:rPr>
          <w:rFonts w:ascii="Comic Sans MS" w:hAnsi="Comic Sans MS"/>
        </w:rPr>
        <w:t>Barrió</w:t>
      </w:r>
      <w:r w:rsidR="00EB7DAD" w:rsidRPr="00AD78DB">
        <w:rPr>
          <w:rFonts w:ascii="Comic Sans MS" w:hAnsi="Comic Sans MS"/>
        </w:rPr>
        <w:t xml:space="preserve"> Altamira </w:t>
      </w:r>
    </w:p>
    <w:p w14:paraId="42D5024D" w14:textId="5BFD2007" w:rsidR="00EF45AC" w:rsidRPr="00AD78DB" w:rsidRDefault="008819FE" w:rsidP="00AD78DB">
      <w:pPr>
        <w:spacing w:after="0"/>
        <w:rPr>
          <w:rFonts w:ascii="Comic Sans MS" w:hAnsi="Comic Sans MS"/>
          <w:i/>
        </w:rPr>
      </w:pPr>
      <w:r w:rsidRPr="00AD78DB">
        <w:rPr>
          <w:rFonts w:ascii="Comic Sans MS" w:hAnsi="Comic Sans MS"/>
          <w:b/>
        </w:rPr>
        <w:t>Cel.</w:t>
      </w:r>
      <w:r w:rsidR="00B55E34">
        <w:rPr>
          <w:rFonts w:ascii="Comic Sans MS" w:hAnsi="Comic Sans MS"/>
          <w:i/>
        </w:rPr>
        <w:t>0968949048</w:t>
      </w:r>
      <w:r w:rsidRPr="00AD78DB">
        <w:rPr>
          <w:rFonts w:ascii="Comic Sans MS" w:hAnsi="Comic Sans MS"/>
          <w:i/>
        </w:rPr>
        <w:t xml:space="preserve">                </w:t>
      </w:r>
    </w:p>
    <w:p w14:paraId="42D5024E" w14:textId="77777777" w:rsidR="00AD78DB" w:rsidRDefault="008D6DDD" w:rsidP="00AD78DB">
      <w:pPr>
        <w:spacing w:after="0"/>
        <w:rPr>
          <w:rFonts w:ascii="Comic Sans MS" w:hAnsi="Comic Sans MS"/>
          <w:b/>
        </w:rPr>
      </w:pPr>
      <w:r w:rsidRPr="00AD78DB">
        <w:rPr>
          <w:rFonts w:ascii="Comic Sans MS" w:hAnsi="Comic Sans MS"/>
          <w:b/>
        </w:rPr>
        <w:t xml:space="preserve">CORREO ELECTRONICO: </w:t>
      </w:r>
    </w:p>
    <w:p w14:paraId="593221BA" w14:textId="37C7D924" w:rsidR="00D607D9" w:rsidRDefault="00B55E34" w:rsidP="00D607D9">
      <w:pPr>
        <w:spacing w:after="0"/>
        <w:rPr>
          <w:rFonts w:ascii="Comic Sans MS" w:hAnsi="Comic Sans MS"/>
          <w:b/>
        </w:rPr>
      </w:pPr>
      <w:hyperlink r:id="rId9" w:history="1">
        <w:r w:rsidRPr="0053281E">
          <w:rPr>
            <w:rStyle w:val="Hipervnculo"/>
          </w:rPr>
          <w:t>dayilisvv2017@gmail.com</w:t>
        </w:r>
      </w:hyperlink>
      <w:r>
        <w:t xml:space="preserve"> </w:t>
      </w:r>
    </w:p>
    <w:p w14:paraId="47C3AF17" w14:textId="77777777" w:rsidR="00055691" w:rsidRDefault="00055691" w:rsidP="00D607D9">
      <w:pPr>
        <w:spacing w:after="0"/>
        <w:rPr>
          <w:rFonts w:ascii="Comic Sans MS" w:hAnsi="Comic Sans MS"/>
          <w:b/>
        </w:rPr>
      </w:pPr>
    </w:p>
    <w:p w14:paraId="3B45082D" w14:textId="77777777" w:rsidR="00055691" w:rsidRDefault="00055691" w:rsidP="00D607D9">
      <w:pPr>
        <w:spacing w:after="0"/>
        <w:rPr>
          <w:rFonts w:ascii="Comic Sans MS" w:hAnsi="Comic Sans MS"/>
          <w:b/>
        </w:rPr>
      </w:pPr>
    </w:p>
    <w:p w14:paraId="5036F61F" w14:textId="31226AB6" w:rsidR="00055691" w:rsidRDefault="00055691" w:rsidP="00D607D9">
      <w:pPr>
        <w:spacing w:after="0"/>
        <w:rPr>
          <w:rFonts w:ascii="Comic Sans MS" w:hAnsi="Comic Sans MS"/>
          <w:b/>
        </w:rPr>
      </w:pPr>
    </w:p>
    <w:p w14:paraId="10649A77" w14:textId="7E86929B" w:rsidR="006E1E2C" w:rsidRDefault="006E1E2C" w:rsidP="00D607D9">
      <w:pPr>
        <w:spacing w:after="0"/>
        <w:rPr>
          <w:rFonts w:ascii="Comic Sans MS" w:hAnsi="Comic Sans MS"/>
          <w:b/>
        </w:rPr>
      </w:pPr>
    </w:p>
    <w:p w14:paraId="0BB33A2D" w14:textId="313DB178" w:rsidR="006E1E2C" w:rsidRDefault="006E1E2C" w:rsidP="00D607D9">
      <w:pPr>
        <w:spacing w:after="0"/>
        <w:rPr>
          <w:rFonts w:ascii="Comic Sans MS" w:hAnsi="Comic Sans MS"/>
          <w:b/>
        </w:rPr>
      </w:pPr>
    </w:p>
    <w:p w14:paraId="26CE231C" w14:textId="4D25ACD5" w:rsidR="005F0FCC" w:rsidRDefault="005F0FCC" w:rsidP="00D607D9">
      <w:pPr>
        <w:spacing w:after="0"/>
        <w:rPr>
          <w:rFonts w:ascii="Comic Sans MS" w:hAnsi="Comic Sans MS"/>
          <w:b/>
        </w:rPr>
      </w:pPr>
    </w:p>
    <w:p w14:paraId="3964420B" w14:textId="77777777" w:rsidR="005F0FCC" w:rsidRDefault="005F0FCC" w:rsidP="00D607D9">
      <w:pPr>
        <w:spacing w:after="0"/>
        <w:rPr>
          <w:rFonts w:ascii="Comic Sans MS" w:hAnsi="Comic Sans MS"/>
          <w:b/>
        </w:rPr>
      </w:pPr>
    </w:p>
    <w:p w14:paraId="20C62EBC" w14:textId="77777777" w:rsidR="00055691" w:rsidRDefault="00055691" w:rsidP="00D607D9">
      <w:pPr>
        <w:spacing w:after="0"/>
        <w:rPr>
          <w:rFonts w:ascii="Comic Sans MS" w:hAnsi="Comic Sans MS"/>
          <w:b/>
        </w:rPr>
      </w:pPr>
    </w:p>
    <w:p w14:paraId="42D50253" w14:textId="1D1BFE5F" w:rsidR="00AD78DB" w:rsidRPr="00AD78DB" w:rsidRDefault="00AD78DB" w:rsidP="00D607D9">
      <w:pPr>
        <w:spacing w:after="0"/>
        <w:rPr>
          <w:rFonts w:ascii="Comic Sans MS" w:hAnsi="Comic Sans MS"/>
          <w:b/>
        </w:rPr>
      </w:pPr>
    </w:p>
    <w:p w14:paraId="3B6B64B9" w14:textId="1C649A47" w:rsidR="00295736" w:rsidRPr="00295736" w:rsidRDefault="00B34C7D" w:rsidP="001772AE">
      <w:pPr>
        <w:spacing w:after="0"/>
        <w:jc w:val="center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 xml:space="preserve">ESTUDIOS </w:t>
      </w:r>
      <w:r w:rsidR="00EF45AC" w:rsidRPr="00AD78DB">
        <w:rPr>
          <w:rFonts w:ascii="Comic Sans MS" w:hAnsi="Comic Sans MS"/>
          <w:b/>
        </w:rPr>
        <w:t>PRIMARIOS:</w:t>
      </w:r>
    </w:p>
    <w:p w14:paraId="2E9FE437" w14:textId="575670DF" w:rsidR="00D607D9" w:rsidRDefault="00B55E34" w:rsidP="00B55E34">
      <w:pPr>
        <w:pStyle w:val="Prrafodelista"/>
        <w:numPr>
          <w:ilvl w:val="0"/>
          <w:numId w:val="17"/>
        </w:numPr>
        <w:spacing w:after="0"/>
        <w:jc w:val="both"/>
        <w:rPr>
          <w:rFonts w:ascii="Comic Sans MS" w:hAnsi="Comic Sans MS"/>
        </w:rPr>
      </w:pPr>
      <w:r>
        <w:rPr>
          <w:rFonts w:ascii="Comic Sans MS" w:hAnsi="Comic Sans MS"/>
        </w:rPr>
        <w:t>UEP. Paulo Freire</w:t>
      </w:r>
    </w:p>
    <w:p w14:paraId="2A34ED82" w14:textId="56467198" w:rsidR="00B55E34" w:rsidRDefault="00B55E34" w:rsidP="00B55E34">
      <w:pPr>
        <w:pStyle w:val="Prrafodelista"/>
        <w:numPr>
          <w:ilvl w:val="0"/>
          <w:numId w:val="17"/>
        </w:numPr>
        <w:spacing w:after="0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IE. Luis A. </w:t>
      </w:r>
      <w:r>
        <w:rPr>
          <w:rFonts w:ascii="Comic Sans MS" w:hAnsi="Comic Sans MS"/>
        </w:rPr>
        <w:t>Martínez</w:t>
      </w:r>
    </w:p>
    <w:p w14:paraId="6780A6A3" w14:textId="77777777" w:rsidR="005F0FCC" w:rsidRPr="00B55E34" w:rsidRDefault="005F0FCC" w:rsidP="005F0FCC">
      <w:pPr>
        <w:pStyle w:val="Prrafodelista"/>
        <w:spacing w:after="0"/>
        <w:jc w:val="both"/>
        <w:rPr>
          <w:rFonts w:ascii="Comic Sans MS" w:hAnsi="Comic Sans MS"/>
        </w:rPr>
      </w:pPr>
    </w:p>
    <w:p w14:paraId="42D5025B" w14:textId="41DE276A" w:rsidR="00AD78DB" w:rsidRDefault="00B34C7D" w:rsidP="001772AE">
      <w:pPr>
        <w:spacing w:after="0"/>
        <w:jc w:val="center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 xml:space="preserve">ESTUDIOS </w:t>
      </w:r>
      <w:r w:rsidR="00EF45AC" w:rsidRPr="00AD78DB">
        <w:rPr>
          <w:rFonts w:ascii="Comic Sans MS" w:hAnsi="Comic Sans MS"/>
          <w:b/>
        </w:rPr>
        <w:t>SECUNDARIOS:</w:t>
      </w:r>
    </w:p>
    <w:p w14:paraId="563787CC" w14:textId="4D85B3EC" w:rsidR="00D607D9" w:rsidRDefault="00B55E34" w:rsidP="00B55E34">
      <w:pPr>
        <w:pStyle w:val="Prrafodelista"/>
        <w:numPr>
          <w:ilvl w:val="0"/>
          <w:numId w:val="16"/>
        </w:numPr>
        <w:spacing w:after="0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IE. Luis A. </w:t>
      </w:r>
      <w:r>
        <w:rPr>
          <w:rFonts w:ascii="Comic Sans MS" w:hAnsi="Comic Sans MS"/>
        </w:rPr>
        <w:t xml:space="preserve">Martínez </w:t>
      </w:r>
    </w:p>
    <w:p w14:paraId="1D54567A" w14:textId="77777777" w:rsidR="005F0FCC" w:rsidRPr="00B55E34" w:rsidRDefault="005F0FCC" w:rsidP="005F0FCC">
      <w:pPr>
        <w:pStyle w:val="Prrafodelista"/>
        <w:spacing w:after="0"/>
        <w:jc w:val="both"/>
        <w:rPr>
          <w:rFonts w:ascii="Comic Sans MS" w:hAnsi="Comic Sans MS"/>
        </w:rPr>
      </w:pPr>
    </w:p>
    <w:p w14:paraId="4DD63BBF" w14:textId="16679C4A" w:rsidR="00236FED" w:rsidRDefault="00B34C7D" w:rsidP="00236FED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ESTUDIOS SUPERIORES</w:t>
      </w:r>
    </w:p>
    <w:p w14:paraId="1FE3759D" w14:textId="39A2B6D9" w:rsidR="00B34C7D" w:rsidRPr="00D607D9" w:rsidRDefault="00D607D9" w:rsidP="00B34C7D">
      <w:pPr>
        <w:pStyle w:val="Prrafodelista"/>
        <w:numPr>
          <w:ilvl w:val="0"/>
          <w:numId w:val="16"/>
        </w:numPr>
        <w:spacing w:after="0"/>
        <w:rPr>
          <w:rFonts w:ascii="Comic Sans MS" w:hAnsi="Comic Sans MS"/>
          <w:b/>
          <w:bCs/>
        </w:rPr>
      </w:pPr>
      <w:r>
        <w:rPr>
          <w:rFonts w:ascii="Comic Sans MS" w:hAnsi="Comic Sans MS"/>
        </w:rPr>
        <w:t>ULEAM Universidad Laica Eloy Alfaro De Manabí (Actualmente)</w:t>
      </w:r>
    </w:p>
    <w:p w14:paraId="5017DF2C" w14:textId="77777777" w:rsidR="00F97B87" w:rsidRDefault="00D607D9" w:rsidP="00D607D9">
      <w:pPr>
        <w:pStyle w:val="Prrafodelista"/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 xml:space="preserve">Carrera de “Ingeniero en tecnología de la </w:t>
      </w:r>
    </w:p>
    <w:p w14:paraId="324D7541" w14:textId="687EFE06" w:rsidR="00D607D9" w:rsidRPr="00B34C7D" w:rsidRDefault="005F0FCC" w:rsidP="00D607D9">
      <w:pPr>
        <w:pStyle w:val="Prrafodelista"/>
        <w:spacing w:after="0"/>
        <w:rPr>
          <w:rFonts w:ascii="Comic Sans MS" w:hAnsi="Comic Sans MS"/>
          <w:b/>
          <w:bCs/>
        </w:rPr>
      </w:pPr>
      <w:r>
        <w:rPr>
          <w:rFonts w:ascii="Comic Sans MS" w:hAnsi="Comic Sans MS"/>
        </w:rPr>
        <w:t>Informacion” (</w:t>
      </w:r>
      <w:r w:rsidR="00D607D9">
        <w:rPr>
          <w:rFonts w:ascii="Comic Sans MS" w:hAnsi="Comic Sans MS"/>
        </w:rPr>
        <w:t>Quinto semestre)</w:t>
      </w:r>
    </w:p>
    <w:p w14:paraId="42D5025D" w14:textId="77777777" w:rsidR="00AD78DB" w:rsidRPr="00AD78DB" w:rsidRDefault="00AD78DB" w:rsidP="00AD78DB">
      <w:pPr>
        <w:spacing w:after="0"/>
        <w:jc w:val="both"/>
        <w:rPr>
          <w:rFonts w:ascii="Comic Sans MS" w:hAnsi="Comic Sans MS"/>
          <w:b/>
        </w:rPr>
      </w:pPr>
    </w:p>
    <w:p w14:paraId="42D5025F" w14:textId="1C63F516" w:rsidR="00AD78DB" w:rsidRPr="00AD78DB" w:rsidRDefault="00EF45AC" w:rsidP="00B01043">
      <w:pPr>
        <w:spacing w:after="0"/>
        <w:jc w:val="center"/>
        <w:rPr>
          <w:rFonts w:ascii="Comic Sans MS" w:hAnsi="Comic Sans MS"/>
          <w:b/>
        </w:rPr>
      </w:pPr>
      <w:r w:rsidRPr="00AD78DB">
        <w:rPr>
          <w:rFonts w:ascii="Comic Sans MS" w:hAnsi="Comic Sans MS"/>
          <w:b/>
        </w:rPr>
        <w:t>OTROS ESTUDIOS:</w:t>
      </w:r>
    </w:p>
    <w:p w14:paraId="42D50264" w14:textId="648C0F0E" w:rsidR="00AD78DB" w:rsidRPr="00B55E34" w:rsidRDefault="00B55E34" w:rsidP="00B55E34">
      <w:pPr>
        <w:pStyle w:val="Prrafodelista"/>
        <w:numPr>
          <w:ilvl w:val="0"/>
          <w:numId w:val="18"/>
        </w:numPr>
        <w:spacing w:after="0"/>
        <w:jc w:val="both"/>
        <w:rPr>
          <w:rFonts w:ascii="Comic Sans MS" w:hAnsi="Comic Sans MS"/>
        </w:rPr>
      </w:pPr>
      <w:r w:rsidRPr="00B55E34">
        <w:rPr>
          <w:rFonts w:ascii="Comic Sans MS" w:hAnsi="Comic Sans MS"/>
          <w:b/>
        </w:rPr>
        <w:t>Consultor en informática en Cainicompu</w:t>
      </w:r>
      <w:r w:rsidR="005F0FCC">
        <w:rPr>
          <w:rFonts w:ascii="Comic Sans MS" w:hAnsi="Comic Sans MS"/>
          <w:b/>
        </w:rPr>
        <w:t>t</w:t>
      </w:r>
    </w:p>
    <w:p w14:paraId="0D522273" w14:textId="77777777" w:rsidR="00B55E34" w:rsidRPr="00B55E34" w:rsidRDefault="00B55E34" w:rsidP="00B55E34">
      <w:pPr>
        <w:pStyle w:val="Prrafodelista"/>
        <w:spacing w:after="0"/>
        <w:jc w:val="both"/>
        <w:rPr>
          <w:rFonts w:ascii="Comic Sans MS" w:hAnsi="Comic Sans MS"/>
        </w:rPr>
      </w:pPr>
    </w:p>
    <w:p w14:paraId="42D50266" w14:textId="2F615ACE" w:rsidR="00AD78DB" w:rsidRPr="00AD78DB" w:rsidRDefault="00D905D3" w:rsidP="00B01043">
      <w:pPr>
        <w:spacing w:after="0"/>
        <w:ind w:left="360"/>
        <w:jc w:val="center"/>
        <w:rPr>
          <w:rFonts w:ascii="Comic Sans MS" w:hAnsi="Comic Sans MS"/>
          <w:b/>
        </w:rPr>
      </w:pPr>
      <w:r w:rsidRPr="00AD78DB">
        <w:rPr>
          <w:rFonts w:ascii="Comic Sans MS" w:hAnsi="Comic Sans MS"/>
          <w:b/>
        </w:rPr>
        <w:t>EXPERIENCIA LABORAL</w:t>
      </w:r>
    </w:p>
    <w:p w14:paraId="42D50267" w14:textId="47163F38" w:rsidR="00EB7DAD" w:rsidRPr="00AD78DB" w:rsidRDefault="00B55E34" w:rsidP="00AD78DB">
      <w:pPr>
        <w:numPr>
          <w:ilvl w:val="0"/>
          <w:numId w:val="5"/>
        </w:numPr>
        <w:spacing w:after="0"/>
        <w:jc w:val="both"/>
        <w:rPr>
          <w:rFonts w:ascii="Comic Sans MS" w:hAnsi="Comic Sans MS"/>
          <w:b/>
        </w:rPr>
      </w:pPr>
      <w:r>
        <w:rPr>
          <w:rFonts w:ascii="Comic Sans MS" w:hAnsi="Comic Sans MS"/>
        </w:rPr>
        <w:t>Local Ropa y Algo mas</w:t>
      </w:r>
    </w:p>
    <w:p w14:paraId="42D50268" w14:textId="23EDF479" w:rsidR="00EB7737" w:rsidRPr="00AD78DB" w:rsidRDefault="00B55E34" w:rsidP="00AD78DB">
      <w:pPr>
        <w:spacing w:after="0"/>
        <w:ind w:left="720"/>
        <w:jc w:val="both"/>
        <w:rPr>
          <w:rFonts w:ascii="Comic Sans MS" w:hAnsi="Comic Sans MS"/>
          <w:b/>
        </w:rPr>
      </w:pPr>
      <w:r>
        <w:rPr>
          <w:rFonts w:ascii="Comic Sans MS" w:hAnsi="Comic Sans MS"/>
        </w:rPr>
        <w:t>Atención al cliente (1 año)</w:t>
      </w:r>
    </w:p>
    <w:p w14:paraId="42D50269" w14:textId="63B48D6B" w:rsidR="00EB7DAD" w:rsidRPr="00AD78DB" w:rsidRDefault="00EB7DAD" w:rsidP="00AD78DB">
      <w:pPr>
        <w:numPr>
          <w:ilvl w:val="0"/>
          <w:numId w:val="5"/>
        </w:numPr>
        <w:spacing w:after="0"/>
        <w:jc w:val="both"/>
        <w:rPr>
          <w:rFonts w:ascii="Comic Sans MS" w:hAnsi="Comic Sans MS"/>
          <w:b/>
        </w:rPr>
      </w:pPr>
      <w:r w:rsidRPr="00AD78DB">
        <w:rPr>
          <w:rFonts w:ascii="Comic Sans MS" w:hAnsi="Comic Sans MS"/>
        </w:rPr>
        <w:t>“</w:t>
      </w:r>
      <w:r w:rsidR="00B55E34">
        <w:rPr>
          <w:rFonts w:ascii="Comic Sans MS" w:hAnsi="Comic Sans MS"/>
        </w:rPr>
        <w:t>Jugos y Frutas Gaby</w:t>
      </w:r>
      <w:r w:rsidRPr="00AD78DB">
        <w:rPr>
          <w:rFonts w:ascii="Comic Sans MS" w:hAnsi="Comic Sans MS"/>
        </w:rPr>
        <w:t>”</w:t>
      </w:r>
    </w:p>
    <w:p w14:paraId="42D5026A" w14:textId="20A230D8" w:rsidR="00EB7737" w:rsidRPr="00B55E34" w:rsidRDefault="00B55E34" w:rsidP="00B55E34">
      <w:pPr>
        <w:pStyle w:val="Prrafodelista"/>
        <w:spacing w:after="0"/>
        <w:jc w:val="both"/>
        <w:rPr>
          <w:rFonts w:ascii="Comic Sans MS" w:hAnsi="Comic Sans MS"/>
          <w:b/>
        </w:rPr>
      </w:pPr>
      <w:r w:rsidRPr="00B55E34">
        <w:rPr>
          <w:rFonts w:ascii="Comic Sans MS" w:hAnsi="Comic Sans MS"/>
        </w:rPr>
        <w:t xml:space="preserve">Atención al cliente </w:t>
      </w:r>
      <w:r w:rsidR="00EB7737" w:rsidRPr="00B55E34">
        <w:rPr>
          <w:rFonts w:ascii="Comic Sans MS" w:hAnsi="Comic Sans MS"/>
        </w:rPr>
        <w:t>(</w:t>
      </w:r>
      <w:r w:rsidR="00AB5EFA" w:rsidRPr="00B55E34">
        <w:rPr>
          <w:rFonts w:ascii="Comic Sans MS" w:hAnsi="Comic Sans MS"/>
        </w:rPr>
        <w:t>5</w:t>
      </w:r>
      <w:r w:rsidR="00EB7737" w:rsidRPr="00B55E34">
        <w:rPr>
          <w:rFonts w:ascii="Comic Sans MS" w:hAnsi="Comic Sans MS"/>
        </w:rPr>
        <w:t xml:space="preserve"> meses)</w:t>
      </w:r>
    </w:p>
    <w:p w14:paraId="09388253" w14:textId="1FAA5503" w:rsidR="00B55E34" w:rsidRPr="005F0FCC" w:rsidRDefault="005F0FCC" w:rsidP="00B55E34">
      <w:pPr>
        <w:pStyle w:val="Prrafodelista"/>
        <w:numPr>
          <w:ilvl w:val="0"/>
          <w:numId w:val="5"/>
        </w:numPr>
        <w:spacing w:after="0"/>
        <w:jc w:val="both"/>
        <w:rPr>
          <w:rFonts w:ascii="Comic Sans MS" w:hAnsi="Comic Sans MS"/>
          <w:b/>
        </w:rPr>
      </w:pPr>
      <w:r>
        <w:rPr>
          <w:rFonts w:ascii="Comic Sans MS" w:hAnsi="Comic Sans MS"/>
          <w:bCs/>
        </w:rPr>
        <w:t>Cainicomput</w:t>
      </w:r>
    </w:p>
    <w:p w14:paraId="0E22C1CB" w14:textId="4513B242" w:rsidR="005F0FCC" w:rsidRPr="00B55E34" w:rsidRDefault="005F0FCC" w:rsidP="005F0FCC">
      <w:pPr>
        <w:pStyle w:val="Prrafodelista"/>
        <w:spacing w:after="0"/>
        <w:jc w:val="both"/>
        <w:rPr>
          <w:rFonts w:ascii="Comic Sans MS" w:hAnsi="Comic Sans MS"/>
          <w:b/>
        </w:rPr>
      </w:pPr>
      <w:r>
        <w:rPr>
          <w:rFonts w:ascii="Comic Sans MS" w:hAnsi="Comic Sans MS"/>
          <w:bCs/>
        </w:rPr>
        <w:t>Técnico en Reparación (6 meses)</w:t>
      </w:r>
    </w:p>
    <w:p w14:paraId="42D5026D" w14:textId="77777777" w:rsidR="00AD78DB" w:rsidRPr="00AD78DB" w:rsidRDefault="00AD78DB" w:rsidP="00AD78DB">
      <w:pPr>
        <w:spacing w:after="0"/>
        <w:ind w:left="720"/>
        <w:jc w:val="both"/>
        <w:rPr>
          <w:rFonts w:ascii="Comic Sans MS" w:hAnsi="Comic Sans MS"/>
          <w:b/>
        </w:rPr>
      </w:pPr>
    </w:p>
    <w:p w14:paraId="42D5026F" w14:textId="456C4CD2" w:rsidR="00AD78DB" w:rsidRPr="00AD78DB" w:rsidRDefault="00AD78DB" w:rsidP="00B01043">
      <w:pPr>
        <w:spacing w:after="0"/>
        <w:ind w:left="720"/>
        <w:jc w:val="center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REFERENCIAS PERSONALE</w:t>
      </w:r>
      <w:r w:rsidR="00AB5EFA">
        <w:rPr>
          <w:rFonts w:ascii="Comic Sans MS" w:hAnsi="Comic Sans MS"/>
          <w:b/>
        </w:rPr>
        <w:t>S</w:t>
      </w:r>
    </w:p>
    <w:p w14:paraId="22F0FECA" w14:textId="19D988C6" w:rsidR="005F0FCC" w:rsidRPr="005F0FCC" w:rsidRDefault="0000177A" w:rsidP="005F0FCC">
      <w:pPr>
        <w:pStyle w:val="Prrafodelista"/>
        <w:numPr>
          <w:ilvl w:val="0"/>
          <w:numId w:val="15"/>
        </w:numPr>
        <w:spacing w:after="0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Ing. </w:t>
      </w:r>
      <w:r w:rsidR="005F0FCC">
        <w:rPr>
          <w:rFonts w:ascii="Comic Sans MS" w:hAnsi="Comic Sans MS"/>
        </w:rPr>
        <w:t>Karla Villamar</w:t>
      </w:r>
    </w:p>
    <w:p w14:paraId="36CDF5D0" w14:textId="70D6DEE7" w:rsidR="0000177A" w:rsidRDefault="0087579C" w:rsidP="0000177A">
      <w:pPr>
        <w:pStyle w:val="Prrafodelista"/>
        <w:spacing w:after="0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Cel. </w:t>
      </w:r>
      <w:r w:rsidR="005F0FCC" w:rsidRPr="005F0FCC">
        <w:rPr>
          <w:rFonts w:ascii="Comic Sans MS" w:hAnsi="Comic Sans MS"/>
        </w:rPr>
        <w:t>0989696418</w:t>
      </w:r>
    </w:p>
    <w:p w14:paraId="1013F13D" w14:textId="6E42788A" w:rsidR="0065046F" w:rsidRDefault="005F0FCC" w:rsidP="0065046F">
      <w:pPr>
        <w:pStyle w:val="Prrafodelista"/>
        <w:numPr>
          <w:ilvl w:val="0"/>
          <w:numId w:val="15"/>
        </w:numPr>
        <w:spacing w:after="0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Josselyn Macias </w:t>
      </w:r>
    </w:p>
    <w:p w14:paraId="7A0868A6" w14:textId="407D75CF" w:rsidR="004C789F" w:rsidRPr="005F0FCC" w:rsidRDefault="0065046F" w:rsidP="005F0FCC">
      <w:pPr>
        <w:pStyle w:val="Prrafodelista"/>
        <w:spacing w:after="0"/>
        <w:jc w:val="both"/>
        <w:rPr>
          <w:rFonts w:ascii="Comic Sans MS" w:hAnsi="Comic Sans MS"/>
        </w:rPr>
      </w:pPr>
      <w:r>
        <w:rPr>
          <w:rFonts w:ascii="Comic Sans MS" w:hAnsi="Comic Sans MS"/>
        </w:rPr>
        <w:t>Cel.</w:t>
      </w:r>
      <w:r w:rsidR="00D93F64">
        <w:rPr>
          <w:rFonts w:ascii="Comic Sans MS" w:hAnsi="Comic Sans MS"/>
        </w:rPr>
        <w:t xml:space="preserve"> 099</w:t>
      </w:r>
      <w:r w:rsidR="005F0FCC">
        <w:rPr>
          <w:rFonts w:ascii="Comic Sans MS" w:hAnsi="Comic Sans MS"/>
        </w:rPr>
        <w:t>1843520</w:t>
      </w:r>
    </w:p>
    <w:sectPr w:rsidR="004C789F" w:rsidRPr="005F0FCC" w:rsidSect="00F97B87">
      <w:footerReference w:type="default" r:id="rId10"/>
      <w:pgSz w:w="11906" w:h="16838"/>
      <w:pgMar w:top="851" w:right="1701" w:bottom="1701" w:left="993" w:header="708" w:footer="708" w:gutter="0"/>
      <w:cols w:num="2" w:space="708" w:equalWidth="0">
        <w:col w:w="2362" w:space="708"/>
        <w:col w:w="5432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8E6F6" w14:textId="77777777" w:rsidR="001931D8" w:rsidRDefault="001931D8" w:rsidP="001B5928">
      <w:pPr>
        <w:spacing w:after="0" w:line="240" w:lineRule="auto"/>
      </w:pPr>
      <w:r>
        <w:separator/>
      </w:r>
    </w:p>
  </w:endnote>
  <w:endnote w:type="continuationSeparator" w:id="0">
    <w:p w14:paraId="1777396F" w14:textId="77777777" w:rsidR="001931D8" w:rsidRDefault="001931D8" w:rsidP="001B5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50282" w14:textId="7B56859C" w:rsidR="00AD78DB" w:rsidRPr="00055691" w:rsidRDefault="00AD78DB" w:rsidP="005F0FCC">
    <w:pPr>
      <w:spacing w:after="0" w:line="240" w:lineRule="auto"/>
      <w:jc w:val="center"/>
      <w:rPr>
        <w:rFonts w:ascii="Comic Sans MS" w:hAnsi="Comic Sans MS"/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CBB8E" w14:textId="77777777" w:rsidR="001931D8" w:rsidRDefault="001931D8" w:rsidP="001B5928">
      <w:pPr>
        <w:spacing w:after="0" w:line="240" w:lineRule="auto"/>
      </w:pPr>
      <w:r>
        <w:separator/>
      </w:r>
    </w:p>
  </w:footnote>
  <w:footnote w:type="continuationSeparator" w:id="0">
    <w:p w14:paraId="02C49E42" w14:textId="77777777" w:rsidR="001931D8" w:rsidRDefault="001931D8" w:rsidP="001B59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02554"/>
    <w:multiLevelType w:val="hybridMultilevel"/>
    <w:tmpl w:val="E844336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A3AC3"/>
    <w:multiLevelType w:val="hybridMultilevel"/>
    <w:tmpl w:val="66D6931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85356"/>
    <w:multiLevelType w:val="hybridMultilevel"/>
    <w:tmpl w:val="9F947D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741F9B"/>
    <w:multiLevelType w:val="hybridMultilevel"/>
    <w:tmpl w:val="6EA65B2C"/>
    <w:lvl w:ilvl="0" w:tplc="14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987005F"/>
    <w:multiLevelType w:val="hybridMultilevel"/>
    <w:tmpl w:val="B120BD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C0103B"/>
    <w:multiLevelType w:val="hybridMultilevel"/>
    <w:tmpl w:val="CE88B214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6F40AEB"/>
    <w:multiLevelType w:val="hybridMultilevel"/>
    <w:tmpl w:val="363AC6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39246E"/>
    <w:multiLevelType w:val="hybridMultilevel"/>
    <w:tmpl w:val="AA3088E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7E06D6"/>
    <w:multiLevelType w:val="hybridMultilevel"/>
    <w:tmpl w:val="C8CA88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856240"/>
    <w:multiLevelType w:val="hybridMultilevel"/>
    <w:tmpl w:val="E4507E6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BD4D14"/>
    <w:multiLevelType w:val="hybridMultilevel"/>
    <w:tmpl w:val="0F64BA7C"/>
    <w:lvl w:ilvl="0" w:tplc="1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AD02FC"/>
    <w:multiLevelType w:val="hybridMultilevel"/>
    <w:tmpl w:val="32FC64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9E5C63"/>
    <w:multiLevelType w:val="hybridMultilevel"/>
    <w:tmpl w:val="0B90EA0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21176C"/>
    <w:multiLevelType w:val="hybridMultilevel"/>
    <w:tmpl w:val="63E850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5655A1"/>
    <w:multiLevelType w:val="hybridMultilevel"/>
    <w:tmpl w:val="8DC6745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5F81A21"/>
    <w:multiLevelType w:val="hybridMultilevel"/>
    <w:tmpl w:val="F07EB9D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A15D07"/>
    <w:multiLevelType w:val="hybridMultilevel"/>
    <w:tmpl w:val="4956CF58"/>
    <w:lvl w:ilvl="0" w:tplc="1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485817"/>
    <w:multiLevelType w:val="hybridMultilevel"/>
    <w:tmpl w:val="4D785386"/>
    <w:lvl w:ilvl="0" w:tplc="1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7"/>
  </w:num>
  <w:num w:numId="3">
    <w:abstractNumId w:val="7"/>
  </w:num>
  <w:num w:numId="4">
    <w:abstractNumId w:val="16"/>
  </w:num>
  <w:num w:numId="5">
    <w:abstractNumId w:val="1"/>
  </w:num>
  <w:num w:numId="6">
    <w:abstractNumId w:val="10"/>
  </w:num>
  <w:num w:numId="7">
    <w:abstractNumId w:val="15"/>
  </w:num>
  <w:num w:numId="8">
    <w:abstractNumId w:val="5"/>
  </w:num>
  <w:num w:numId="9">
    <w:abstractNumId w:val="14"/>
  </w:num>
  <w:num w:numId="10">
    <w:abstractNumId w:val="11"/>
  </w:num>
  <w:num w:numId="11">
    <w:abstractNumId w:val="13"/>
  </w:num>
  <w:num w:numId="12">
    <w:abstractNumId w:val="9"/>
  </w:num>
  <w:num w:numId="13">
    <w:abstractNumId w:val="2"/>
  </w:num>
  <w:num w:numId="14">
    <w:abstractNumId w:val="6"/>
  </w:num>
  <w:num w:numId="15">
    <w:abstractNumId w:val="12"/>
  </w:num>
  <w:num w:numId="16">
    <w:abstractNumId w:val="0"/>
  </w:num>
  <w:num w:numId="17">
    <w:abstractNumId w:val="4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DAD"/>
    <w:rsid w:val="0000177A"/>
    <w:rsid w:val="00005B03"/>
    <w:rsid w:val="00055691"/>
    <w:rsid w:val="00086051"/>
    <w:rsid w:val="000D50C3"/>
    <w:rsid w:val="00146DEF"/>
    <w:rsid w:val="001772AE"/>
    <w:rsid w:val="001931D8"/>
    <w:rsid w:val="001B5928"/>
    <w:rsid w:val="00236FED"/>
    <w:rsid w:val="00295736"/>
    <w:rsid w:val="003817C4"/>
    <w:rsid w:val="003B40E3"/>
    <w:rsid w:val="004C789F"/>
    <w:rsid w:val="00510F14"/>
    <w:rsid w:val="00556212"/>
    <w:rsid w:val="005C339F"/>
    <w:rsid w:val="005F0FCC"/>
    <w:rsid w:val="00614B4E"/>
    <w:rsid w:val="0065046F"/>
    <w:rsid w:val="00674F78"/>
    <w:rsid w:val="006A4483"/>
    <w:rsid w:val="006E1E2C"/>
    <w:rsid w:val="006F66ED"/>
    <w:rsid w:val="0072286D"/>
    <w:rsid w:val="007434F7"/>
    <w:rsid w:val="00763E05"/>
    <w:rsid w:val="0087579C"/>
    <w:rsid w:val="008819FE"/>
    <w:rsid w:val="008953E2"/>
    <w:rsid w:val="008D6DDD"/>
    <w:rsid w:val="00975DED"/>
    <w:rsid w:val="009F6991"/>
    <w:rsid w:val="00AB5EFA"/>
    <w:rsid w:val="00AC4F46"/>
    <w:rsid w:val="00AD78DB"/>
    <w:rsid w:val="00B01043"/>
    <w:rsid w:val="00B26D72"/>
    <w:rsid w:val="00B34C7D"/>
    <w:rsid w:val="00B55E34"/>
    <w:rsid w:val="00B60B65"/>
    <w:rsid w:val="00D607D9"/>
    <w:rsid w:val="00D905D3"/>
    <w:rsid w:val="00D93F64"/>
    <w:rsid w:val="00DF0D4B"/>
    <w:rsid w:val="00E04DFA"/>
    <w:rsid w:val="00E074D6"/>
    <w:rsid w:val="00E55843"/>
    <w:rsid w:val="00E5672C"/>
    <w:rsid w:val="00E85A17"/>
    <w:rsid w:val="00EB7737"/>
    <w:rsid w:val="00EB7DAD"/>
    <w:rsid w:val="00EF45AC"/>
    <w:rsid w:val="00F43133"/>
    <w:rsid w:val="00F44902"/>
    <w:rsid w:val="00F755A9"/>
    <w:rsid w:val="00F97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42D5023D"/>
  <w15:docId w15:val="{EB31ABE7-6807-4C32-AAC0-EB88C2EC5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F45AC"/>
    <w:pPr>
      <w:spacing w:after="200" w:line="276" w:lineRule="auto"/>
    </w:pPr>
    <w:rPr>
      <w:rFonts w:ascii="Calibri" w:eastAsia="Calibri" w:hAnsi="Calibri"/>
      <w:sz w:val="22"/>
      <w:szCs w:val="22"/>
      <w:lang w:val="es-CR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1B592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1B5928"/>
    <w:rPr>
      <w:rFonts w:ascii="Calibri" w:eastAsia="Calibri" w:hAnsi="Calibri"/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rsid w:val="001B592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B5928"/>
    <w:rPr>
      <w:rFonts w:ascii="Calibri" w:eastAsia="Calibri" w:hAnsi="Calibri"/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rsid w:val="001B59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B5928"/>
    <w:rPr>
      <w:rFonts w:ascii="Tahoma" w:eastAsia="Calibri" w:hAnsi="Tahoma" w:cs="Tahoma"/>
      <w:sz w:val="16"/>
      <w:szCs w:val="16"/>
      <w:lang w:eastAsia="en-US"/>
    </w:rPr>
  </w:style>
  <w:style w:type="paragraph" w:styleId="Prrafodelista">
    <w:name w:val="List Paragraph"/>
    <w:basedOn w:val="Normal"/>
    <w:uiPriority w:val="34"/>
    <w:qFormat/>
    <w:rsid w:val="00AD78DB"/>
    <w:pPr>
      <w:ind w:left="720"/>
      <w:contextualSpacing/>
    </w:pPr>
  </w:style>
  <w:style w:type="character" w:styleId="Hipervnculo">
    <w:name w:val="Hyperlink"/>
    <w:basedOn w:val="Fuentedeprrafopredeter"/>
    <w:unhideWhenUsed/>
    <w:rsid w:val="00AD78DB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55E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1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dayilisvv2017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Plantillas\Hoja%20de%20vida%20fabi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8F568AB-933A-4A59-BBBD-4FCB9982648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Hoja de vida fabio</Template>
  <TotalTime>0</TotalTime>
  <Pages>1</Pages>
  <Words>138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 de vida fabio</vt:lpstr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vida fabio</dc:title>
  <dc:subject/>
  <dc:creator>User</dc:creator>
  <cp:keywords/>
  <dc:description/>
  <cp:lastModifiedBy>Josselyn Stefany Macias Pico</cp:lastModifiedBy>
  <cp:revision>2</cp:revision>
  <cp:lastPrinted>2021-06-23T02:27:00Z</cp:lastPrinted>
  <dcterms:created xsi:type="dcterms:W3CDTF">2021-06-23T02:27:00Z</dcterms:created>
  <dcterms:modified xsi:type="dcterms:W3CDTF">2021-06-23T02:27:00Z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TC020538129991</vt:lpwstr>
  </property>
</Properties>
</file>